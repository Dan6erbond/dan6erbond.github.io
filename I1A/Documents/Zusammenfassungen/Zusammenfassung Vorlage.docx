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1C" w:rsidRDefault="000732EA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303692</wp:posOffset>
                </wp:positionV>
                <wp:extent cx="6943725" cy="1266825"/>
                <wp:effectExtent l="0" t="0" r="9525" b="9525"/>
                <wp:wrapNone/>
                <wp:docPr id="149" name="Grup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266825"/>
                          <a:chOff x="0" y="-1"/>
                          <a:chExt cx="7315200" cy="1216153"/>
                        </a:xfrm>
                      </wpg:grpSpPr>
                      <wps:wsp>
                        <wps:cNvPr id="150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EB979" id="Gruppe 149" o:spid="_x0000_s1026" style="position:absolute;margin-left:24pt;margin-top:23.9pt;width:546.75pt;height:99.7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DTkEbhAAAACgEAAA8AAABkcnMvZG93bnJl&#10;di54bWxMj8FqwkAQhu+FvsMyhd7qJhqrxGxEpO1JCtVC8TZmxySYnQ3ZNYlv3/XUnobhH/75vmw9&#10;mkb01LnasoJ4EoEgLqyuuVTwfXh/WYJwHlljY5kU3MjBOn98yDDVduAv6ve+FKGEXYoKKu/bVEpX&#10;VGTQTWxLHLKz7Qz6sHal1B0Oodw0chpFr9JgzeFDhS1tKyou+6tR8DHgsJnFb/3uct7ejof5588u&#10;JqWen8bNCoSn0f8dwx0/oEMemE72ytqJRkGyDCo+zEUwuOdxEs9BnBRMk8UMZJ7J/wr5L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">
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1787655527"/>
        <w:docPartObj>
          <w:docPartGallery w:val="Cover Pages"/>
          <w:docPartUnique/>
        </w:docPartObj>
      </w:sdtPr>
      <w:sdtEndPr/>
      <w:sdtContent>
        <w:p w:rsidR="00EB1B28" w:rsidRDefault="00EB1B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1B28" w:rsidRPr="00EB1B28" w:rsidRDefault="005125CA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Autor</w:t>
                                </w:r>
                              </w:p>
                              <w:p w:rsidR="00EB1B28" w:rsidRDefault="00F375EB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125C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Email</w:t>
                                    </w:r>
                                  </w:sdtContent>
                                </w:sdt>
                              </w:p>
                              <w:p w:rsidR="008E5FE7" w:rsidRPr="00EB1B28" w:rsidRDefault="00F375EB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hyperlink r:id="rId10" w:history="1">
                                  <w:r w:rsidR="008E5FE7" w:rsidRPr="008E5FE7">
                                    <w:rPr>
                                      <w:rStyle w:val="Hyperlink"/>
                                      <w:sz w:val="18"/>
                                      <w:szCs w:val="18"/>
                                      <w:lang w:val="en-US"/>
                                    </w:rPr>
                                    <w:t>https://dan6erbond.github.io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:rsidR="00EB1B28" w:rsidRPr="00EB1B28" w:rsidRDefault="005125CA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>Autor</w:t>
                          </w:r>
                        </w:p>
                        <w:p w:rsidR="00EB1B28" w:rsidRDefault="00F375E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125C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Email</w:t>
                              </w:r>
                            </w:sdtContent>
                          </w:sdt>
                        </w:p>
                        <w:p w:rsidR="008E5FE7" w:rsidRPr="00EB1B28" w:rsidRDefault="00F375E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hyperlink r:id="rId11" w:history="1">
                            <w:r w:rsidR="008E5FE7" w:rsidRPr="008E5FE7">
                              <w:rPr>
                                <w:rStyle w:val="Hyperlink"/>
                                <w:sz w:val="18"/>
                                <w:szCs w:val="18"/>
                                <w:lang w:val="en-US"/>
                              </w:rPr>
                              <w:t>https://dan6erbond.github.io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1B28" w:rsidRDefault="00EB1B28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B1B28" w:rsidRDefault="00EB1B2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 xml:space="preserve">[Fesseln Sie Ihre Leser mit einem ansprechenden Exposee. Normalerweise ist dies eine kurze Zusammenfassung des Dokuments.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>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EB1B28" w:rsidRDefault="00EB1B28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B1B28" w:rsidRDefault="00EB1B28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 xml:space="preserve">[Fesseln Sie Ihre Leser mit einem ansprechenden Exposee. Normalerweise ist dies eine kurze Zusammenfassung des Dokuments.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>Wenn Sie Ihre Inhalte hinzufügen möchten, einfach hier klicken und mit der Eingabe beginnen.]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B1B28" w:rsidRDefault="005E6D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223284</wp:posOffset>
                    </wp:positionH>
                    <wp:positionV relativeFrom="page">
                      <wp:posOffset>5975497</wp:posOffset>
                    </wp:positionV>
                    <wp:extent cx="7315200" cy="1110305"/>
                    <wp:effectExtent l="0" t="0" r="0" b="1397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0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1B28" w:rsidRDefault="00F375E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1B28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de-DE"/>
                                      </w:rPr>
                                      <w:t>[Dokumenttitel]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B28" w:rsidRDefault="00EB1B2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17.6pt;margin-top:470.5pt;width:8in;height:87.4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" filled="f" stroked="f" strokeweight=".5pt">
                    <v:textbox inset="126pt,0,54pt,0">
                      <w:txbxContent>
                        <w:p w:rsidR="00EB1B28" w:rsidRDefault="00F375E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1B28"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de-DE"/>
                                </w:rPr>
                                <w:t>[Dokumenttitel]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B1B28" w:rsidRDefault="00EB1B2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D701C">
            <w:rPr>
              <w:noProof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2769235</wp:posOffset>
                </wp:positionV>
                <wp:extent cx="2106295" cy="2206317"/>
                <wp:effectExtent l="0" t="0" r="8255" b="3810"/>
                <wp:wrapNone/>
                <wp:docPr id="1" name="Grafik 1" descr="C:\Users\User3\AppData\Local\Microsoft\Windows\INetCache\Content.Word\logo hq -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3\AppData\Local\Microsoft\Windows\INetCache\Content.Word\logo hq -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6295" cy="2206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B1B2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582110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1B28" w:rsidRDefault="00EB1B2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B1B28" w:rsidRDefault="004B1678">
          <w:fldSimple w:instr=" TOC \o &quot;1-3&quot; \h \z \u ">
            <w:r w:rsidR="00EB1B28"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:rsidR="005125CA" w:rsidRDefault="005125CA" w:rsidP="005125CA">
      <w:pPr>
        <w:pStyle w:val="berschrift1"/>
      </w:pPr>
      <w:r>
        <w:t>Wie dieses Dokument zu verwenden ist:</w:t>
      </w:r>
    </w:p>
    <w:p w:rsidR="005125CA" w:rsidRDefault="005125CA" w:rsidP="005125CA">
      <w:pPr>
        <w:pStyle w:val="Listenabsatz"/>
        <w:numPr>
          <w:ilvl w:val="0"/>
          <w:numId w:val="1"/>
        </w:numPr>
      </w:pPr>
      <w:r>
        <w:t>Wenn du dieses Dokument verwenden möchtest, sende das fertige Dokument als .</w:t>
      </w:r>
      <w:proofErr w:type="spellStart"/>
      <w:r>
        <w:t>docx</w:t>
      </w:r>
      <w:proofErr w:type="spellEnd"/>
      <w:r>
        <w:t xml:space="preserve"> sowie als .</w:t>
      </w:r>
      <w:proofErr w:type="spellStart"/>
      <w:r>
        <w:t>pdf</w:t>
      </w:r>
      <w:proofErr w:type="spellEnd"/>
      <w:r>
        <w:t xml:space="preserve"> an </w:t>
      </w:r>
      <w:hyperlink r:id="rId13" w:history="1">
        <w:r w:rsidRPr="00E20176">
          <w:rPr>
            <w:rStyle w:val="Hyperlink"/>
          </w:rPr>
          <w:t>ravianand.mohabir@stud.bbbaden.ch</w:t>
        </w:r>
      </w:hyperlink>
      <w:r>
        <w:t>, damit er es auf die Seite hochladen kann.</w:t>
      </w:r>
    </w:p>
    <w:p w:rsidR="005125CA" w:rsidRDefault="005125CA" w:rsidP="005125CA">
      <w:pPr>
        <w:pStyle w:val="Listenabsatz"/>
        <w:numPr>
          <w:ilvl w:val="0"/>
          <w:numId w:val="1"/>
        </w:numPr>
      </w:pPr>
      <w:r>
        <w:t xml:space="preserve">Setze dein eigenes Logo als </w:t>
      </w:r>
      <w:proofErr w:type="spellStart"/>
      <w:r>
        <w:t>Watermark</w:t>
      </w:r>
      <w:proofErr w:type="spellEnd"/>
      <w:r>
        <w:t xml:space="preserve"> ein und ersetze die Füllfelder mit möglichst korrekten Daten.</w:t>
      </w:r>
    </w:p>
    <w:p w:rsidR="005125CA" w:rsidRDefault="005125CA" w:rsidP="005125CA">
      <w:pPr>
        <w:pStyle w:val="Listenabsatz"/>
        <w:numPr>
          <w:ilvl w:val="0"/>
          <w:numId w:val="1"/>
        </w:numPr>
      </w:pPr>
      <w:r>
        <w:t>Der Titel muss in folgendem Format aufgebaut sein: Zusammenfassung [Thema]</w:t>
      </w:r>
    </w:p>
    <w:p w:rsidR="005125CA" w:rsidRDefault="005125CA" w:rsidP="005125CA">
      <w:pPr>
        <w:pStyle w:val="Listenabsatz"/>
        <w:numPr>
          <w:ilvl w:val="0"/>
          <w:numId w:val="1"/>
        </w:numPr>
      </w:pPr>
      <w:r>
        <w:t>Der Dokumentname muss in folgendem Format aufgebaut sein: [Fach] – [Thema] - [Autor]</w:t>
      </w:r>
    </w:p>
    <w:p w:rsidR="005125CA" w:rsidRPr="005125CA" w:rsidRDefault="005125CA" w:rsidP="005125CA">
      <w:pPr>
        <w:pStyle w:val="Listenabsatz"/>
        <w:numPr>
          <w:ilvl w:val="0"/>
          <w:numId w:val="1"/>
        </w:numPr>
      </w:pPr>
      <w:bookmarkStart w:id="0" w:name="_GoBack"/>
      <w:bookmarkEnd w:id="0"/>
      <w:r>
        <w:t>Im Exposee muss das Datum der Prüfung vorkommen.</w:t>
      </w:r>
    </w:p>
    <w:p w:rsidR="005125CA" w:rsidRDefault="005125CA">
      <w:r>
        <w:br w:type="page"/>
      </w:r>
    </w:p>
    <w:p w:rsidR="009242FF" w:rsidRDefault="009242FF"/>
    <w:sectPr w:rsidR="009242FF" w:rsidSect="000732EA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5EB" w:rsidRDefault="00F375EB" w:rsidP="00EB1B28">
      <w:pPr>
        <w:spacing w:after="0" w:line="240" w:lineRule="auto"/>
      </w:pPr>
      <w:r>
        <w:separator/>
      </w:r>
    </w:p>
  </w:endnote>
  <w:endnote w:type="continuationSeparator" w:id="0">
    <w:p w:rsidR="00F375EB" w:rsidRDefault="00F375EB" w:rsidP="00EB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B1B28">
      <w:trPr>
        <w:jc w:val="right"/>
      </w:trPr>
      <w:tc>
        <w:tcPr>
          <w:tcW w:w="4795" w:type="dxa"/>
          <w:vAlign w:val="center"/>
        </w:tcPr>
        <w:p w:rsidR="00EB1B28" w:rsidRDefault="005125CA">
          <w:pPr>
            <w:pStyle w:val="Kopfzeile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Autor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:rsidR="00EB1B28" w:rsidRDefault="00EB1B28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125CA" w:rsidRPr="005125CA">
            <w:rPr>
              <w:noProof/>
              <w:color w:val="FFFFFF" w:themeColor="background1"/>
              <w:lang w:val="de-DE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EB1B28" w:rsidRDefault="00EB1B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5EB" w:rsidRDefault="00F375EB" w:rsidP="00EB1B28">
      <w:pPr>
        <w:spacing w:after="0" w:line="240" w:lineRule="auto"/>
      </w:pPr>
      <w:r>
        <w:separator/>
      </w:r>
    </w:p>
  </w:footnote>
  <w:footnote w:type="continuationSeparator" w:id="0">
    <w:p w:rsidR="00F375EB" w:rsidRDefault="00F375EB" w:rsidP="00EB1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B28" w:rsidRDefault="00F375EB">
    <w:pPr>
      <w:spacing w:line="264" w:lineRule="auto"/>
    </w:pPr>
    <w:sdt>
      <w:sdtPr>
        <w:rPr>
          <w:color w:val="4472C4" w:themeColor="accent1"/>
          <w:sz w:val="20"/>
          <w:szCs w:val="20"/>
        </w:rPr>
        <w:id w:val="228427619"/>
        <w:docPartObj>
          <w:docPartGallery w:val="Watermarks"/>
          <w:docPartUnique/>
        </w:docPartObj>
      </w:sdtPr>
      <w:sdtEndPr/>
      <w:sdtContent>
        <w:r>
          <w:rPr>
            <w:noProof/>
            <w:color w:val="4472C4" w:themeColor="accent1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4547877" o:spid="_x0000_s2049" type="#_x0000_t75" style="position:absolute;margin-left:0;margin-top:0;width:535.95pt;height:757.8pt;z-index:-251658752;mso-position-horizontal:center;mso-position-horizontal-relative:margin;mso-position-vertical:center;mso-position-vertical-relative:margin" o:allowincell="f">
              <v:imagedata r:id="rId1" o:title="logo lq bw A4 - scale 90%" gain="19661f" blacklevel="22938f"/>
              <w10:wrap anchorx="margin" anchory="margin"/>
            </v:shape>
          </w:pict>
        </w:r>
      </w:sdtContent>
    </w:sdt>
    <w:sdt>
      <w:sdtPr>
        <w:rPr>
          <w:color w:val="4472C4" w:themeColor="accent1"/>
          <w:sz w:val="20"/>
          <w:szCs w:val="20"/>
        </w:rPr>
        <w:alias w:val="Titel"/>
        <w:id w:val="87796953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B1B28">
          <w:rPr>
            <w:color w:val="4472C4" w:themeColor="accent1"/>
            <w:sz w:val="20"/>
            <w:szCs w:val="20"/>
            <w:lang w:val="de-DE"/>
          </w:rPr>
          <w:t>[Dokumenttitel]</w:t>
        </w:r>
      </w:sdtContent>
    </w:sdt>
  </w:p>
  <w:p w:rsidR="00EB1B28" w:rsidRDefault="00EB1B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324A4"/>
    <w:multiLevelType w:val="hybridMultilevel"/>
    <w:tmpl w:val="BCC8BB36"/>
    <w:lvl w:ilvl="0" w:tplc="74C64A7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1C"/>
    <w:rsid w:val="000732EA"/>
    <w:rsid w:val="00077A31"/>
    <w:rsid w:val="003627B4"/>
    <w:rsid w:val="003F2939"/>
    <w:rsid w:val="0040210F"/>
    <w:rsid w:val="004B1678"/>
    <w:rsid w:val="005125CA"/>
    <w:rsid w:val="005D74CF"/>
    <w:rsid w:val="005E6D01"/>
    <w:rsid w:val="006D701C"/>
    <w:rsid w:val="0088393A"/>
    <w:rsid w:val="008E5FE7"/>
    <w:rsid w:val="009242FF"/>
    <w:rsid w:val="00AB2D03"/>
    <w:rsid w:val="00CC05BF"/>
    <w:rsid w:val="00EA1C5A"/>
    <w:rsid w:val="00EB1B28"/>
    <w:rsid w:val="00F3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BF2093A"/>
  <w15:chartTrackingRefBased/>
  <w15:docId w15:val="{6B104B97-3D83-4654-993D-02071CFA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B1B2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B1B28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EB1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1B28"/>
  </w:style>
  <w:style w:type="paragraph" w:styleId="Fuzeile">
    <w:name w:val="footer"/>
    <w:basedOn w:val="Standard"/>
    <w:link w:val="FuzeileZchn"/>
    <w:uiPriority w:val="99"/>
    <w:unhideWhenUsed/>
    <w:rsid w:val="00EB1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1B28"/>
  </w:style>
  <w:style w:type="character" w:customStyle="1" w:styleId="berschrift1Zchn">
    <w:name w:val="Überschrift 1 Zchn"/>
    <w:basedOn w:val="Absatz-Standardschriftart"/>
    <w:link w:val="berschrift1"/>
    <w:uiPriority w:val="9"/>
    <w:rsid w:val="00EB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1B28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8E5FE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5FE7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51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avianand.mohabir@stud.bbbaden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n6erbond.github.i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an6erbond.github.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Email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Zusammenfassung Vorlage.docx</Template>
  <TotalTime>0</TotalTime>
  <Pages>3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RaviAnand Mohabir</dc:creator>
  <cp:keywords/>
  <dc:description/>
  <cp:lastModifiedBy>RaviAnand Mohabir</cp:lastModifiedBy>
  <cp:revision>2</cp:revision>
  <dcterms:created xsi:type="dcterms:W3CDTF">2018-02-18T08:38:00Z</dcterms:created>
  <dcterms:modified xsi:type="dcterms:W3CDTF">2018-02-18T08:38:00Z</dcterms:modified>
</cp:coreProperties>
</file>