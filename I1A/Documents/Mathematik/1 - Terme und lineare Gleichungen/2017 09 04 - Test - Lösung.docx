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135226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399" w:rsidRDefault="00883399">
          <w:pPr>
            <w:pStyle w:val="Inhaltsverzeichnisberschrift"/>
          </w:pPr>
          <w:r>
            <w:rPr>
              <w:lang w:val="de-DE"/>
            </w:rPr>
            <w:t>Inhaltsverzei</w:t>
          </w:r>
          <w:bookmarkStart w:id="0" w:name="_GoBack"/>
          <w:bookmarkEnd w:id="0"/>
          <w:r>
            <w:rPr>
              <w:lang w:val="de-DE"/>
            </w:rPr>
            <w:t>chnis</w:t>
          </w:r>
        </w:p>
        <w:p w:rsidR="00EC16F2" w:rsidRDefault="00A2129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22276" w:history="1">
            <w:r w:rsidR="00EC16F2" w:rsidRPr="007A71A8">
              <w:rPr>
                <w:rStyle w:val="Hyperlink"/>
                <w:noProof/>
              </w:rPr>
              <w:t>Aufgabe 1</w:t>
            </w:r>
            <w:r w:rsidR="00EC16F2">
              <w:rPr>
                <w:noProof/>
                <w:webHidden/>
              </w:rPr>
              <w:tab/>
            </w:r>
            <w:r w:rsidR="00EC16F2">
              <w:rPr>
                <w:noProof/>
                <w:webHidden/>
              </w:rPr>
              <w:fldChar w:fldCharType="begin"/>
            </w:r>
            <w:r w:rsidR="00EC16F2">
              <w:rPr>
                <w:noProof/>
                <w:webHidden/>
              </w:rPr>
              <w:instrText xml:space="preserve"> PAGEREF _Toc493322276 \h </w:instrText>
            </w:r>
            <w:r w:rsidR="00EC16F2">
              <w:rPr>
                <w:noProof/>
                <w:webHidden/>
              </w:rPr>
            </w:r>
            <w:r w:rsidR="00EC16F2">
              <w:rPr>
                <w:noProof/>
                <w:webHidden/>
              </w:rPr>
              <w:fldChar w:fldCharType="separate"/>
            </w:r>
            <w:r w:rsidR="00EC16F2">
              <w:rPr>
                <w:noProof/>
                <w:webHidden/>
              </w:rPr>
              <w:t>2</w:t>
            </w:r>
            <w:r w:rsidR="00EC16F2"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3322277" w:history="1">
            <w:r w:rsidRPr="007A71A8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7A71A8">
              <w:rPr>
                <w:rStyle w:val="Hyperlink"/>
                <w:noProof/>
              </w:rPr>
              <w:t>Eine Digitalkamera wurde um 5% teurer und kostete dann 439.95 Euro.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3322278" w:history="1">
            <w:r w:rsidRPr="007A71A8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7A71A8">
              <w:rPr>
                <w:rStyle w:val="Hyperlink"/>
                <w:noProof/>
              </w:rPr>
              <w:t>Eine Jeanshose wurde um 16% günstiger und kostete dann 79.80 Euro.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3322279" w:history="1">
            <w:r w:rsidRPr="007A71A8">
              <w:rPr>
                <w:rStyle w:val="Hyperlink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3322280" w:history="1">
            <w:r w:rsidRPr="007A71A8">
              <w:rPr>
                <w:rStyle w:val="Hyperlink"/>
                <w:noProof/>
              </w:rPr>
              <w:t>Eine Heizölrechnung enthält die Liefermenge x in Liter, den Literpreis p in Franken und die Zustellungsgebühr g ebenfalls in Franken. Die Gesamtrechnung beträgt CHF 2'160. Interpretiere den Term: 2160 – x • 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3322281" w:history="1">
            <w:r w:rsidRPr="007A71A8">
              <w:rPr>
                <w:rStyle w:val="Hyperlink"/>
                <w:noProof/>
              </w:rPr>
              <w:t>Aufgabe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3322282" w:history="1">
            <w:r w:rsidRPr="007A71A8">
              <w:rPr>
                <w:rStyle w:val="Hyperlink"/>
                <w:noProof/>
              </w:rPr>
              <w:t>Drei Kapitalien, von denen das erste CHF 800.- und das zweite CHF 3'200.- grösser ist als das dritte, bringen jährlich zusammen CHF 1'223.- Zinsen, wenn das erste zu 5%, das zweite zu 6.5% und das dritte zu 8% verzinst wird. Berechne die drei Kapitalien!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3322283" w:history="1">
            <w:r w:rsidRPr="007A71A8">
              <w:rPr>
                <w:rStyle w:val="Hyperlink"/>
                <w:noProof/>
              </w:rPr>
              <w:t>Aufgabe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3322284" w:history="1">
            <w:r w:rsidRPr="007A71A8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+4+2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=34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F2" w:rsidRDefault="00EC16F2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3322285" w:history="1">
            <w:r w:rsidRPr="007A71A8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1x-1 - 74 = - 13x-1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99" w:rsidRDefault="00A21290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883399" w:rsidRDefault="00883399"/>
    <w:p w:rsidR="00883399" w:rsidRDefault="00883399" w:rsidP="00883399">
      <w:r>
        <w:br w:type="page"/>
      </w:r>
    </w:p>
    <w:p w:rsidR="002A704D" w:rsidRDefault="005E68D8" w:rsidP="005E68D8">
      <w:pPr>
        <w:pStyle w:val="berschrift1"/>
      </w:pPr>
      <w:bookmarkStart w:id="1" w:name="_Toc493322276"/>
      <w:r>
        <w:lastRenderedPageBreak/>
        <w:t>Aufgabe 1</w:t>
      </w:r>
      <w:bookmarkEnd w:id="1"/>
    </w:p>
    <w:p w:rsidR="005E68D8" w:rsidRPr="005E68D8" w:rsidRDefault="005E68D8" w:rsidP="005E68D8">
      <w:r>
        <w:t>Berechne jeweils den ursprünglichen Preis!</w:t>
      </w:r>
    </w:p>
    <w:p w:rsidR="005E68D8" w:rsidRDefault="005E68D8" w:rsidP="005E68D8">
      <w:pPr>
        <w:pStyle w:val="berschrift2"/>
        <w:numPr>
          <w:ilvl w:val="0"/>
          <w:numId w:val="1"/>
        </w:numPr>
      </w:pPr>
      <w:bookmarkStart w:id="2" w:name="_Toc493322277"/>
      <w:r>
        <w:t>Eine Digitalkamera wurde um 5% teurer und kostete dann 439.95 Euro.</w:t>
      </w:r>
      <w:bookmarkEnd w:id="2"/>
    </w:p>
    <w:p w:rsidR="005E68D8" w:rsidRDefault="005E68D8" w:rsidP="005E68D8">
      <w:r>
        <w:t xml:space="preserve">X </w:t>
      </w:r>
      <w:r w:rsidR="0007368D">
        <w:t>•</w:t>
      </w:r>
      <w:r>
        <w:t xml:space="preserve"> 1.05 = 439.95 | : 1.05</w:t>
      </w:r>
    </w:p>
    <w:p w:rsidR="005E68D8" w:rsidRDefault="005E68D8" w:rsidP="005E68D8">
      <w:pPr>
        <w:rPr>
          <w:u w:val="double"/>
        </w:rPr>
      </w:pPr>
      <w:r>
        <w:t xml:space="preserve">X = </w:t>
      </w:r>
      <w:r w:rsidRPr="005E68D8">
        <w:rPr>
          <w:u w:val="double"/>
        </w:rPr>
        <w:t>419.-</w:t>
      </w:r>
      <w:r>
        <w:rPr>
          <w:u w:val="double"/>
        </w:rPr>
        <w:t xml:space="preserve"> Euro</w:t>
      </w:r>
    </w:p>
    <w:p w:rsidR="005E68D8" w:rsidRDefault="005E68D8" w:rsidP="005E68D8">
      <w:r>
        <w:t xml:space="preserve">Die Kamera kostete ursprünglich </w:t>
      </w:r>
      <w:r>
        <w:rPr>
          <w:u w:val="double"/>
        </w:rPr>
        <w:t>419 Euro</w:t>
      </w:r>
      <w:r>
        <w:t>.</w:t>
      </w:r>
    </w:p>
    <w:p w:rsidR="005E68D8" w:rsidRDefault="005E68D8" w:rsidP="005E68D8">
      <w:pPr>
        <w:pStyle w:val="berschrift2"/>
        <w:numPr>
          <w:ilvl w:val="0"/>
          <w:numId w:val="1"/>
        </w:numPr>
      </w:pPr>
      <w:bookmarkStart w:id="3" w:name="_Toc493322278"/>
      <w:r>
        <w:t>Eine Jeanshose wurde um 16% günstiger und kostete dann 79.80 Euro.</w:t>
      </w:r>
      <w:bookmarkEnd w:id="3"/>
    </w:p>
    <w:p w:rsidR="005E68D8" w:rsidRDefault="005E68D8" w:rsidP="005E68D8">
      <w:r>
        <w:t xml:space="preserve">X </w:t>
      </w:r>
      <w:r w:rsidR="0007368D">
        <w:t>•</w:t>
      </w:r>
      <w:r>
        <w:t xml:space="preserve"> 0.84 = 79.80 | : 0.84</w:t>
      </w:r>
    </w:p>
    <w:p w:rsidR="005E68D8" w:rsidRDefault="005E68D8" w:rsidP="005E68D8">
      <w:r>
        <w:t xml:space="preserve">X = </w:t>
      </w:r>
      <w:r>
        <w:rPr>
          <w:u w:val="double"/>
        </w:rPr>
        <w:t>95.- Euro</w:t>
      </w:r>
    </w:p>
    <w:p w:rsidR="005E68D8" w:rsidRDefault="005E68D8" w:rsidP="005E68D8">
      <w:r>
        <w:t xml:space="preserve">Die Jeans kosteten ursprünglich </w:t>
      </w:r>
      <w:r>
        <w:rPr>
          <w:u w:val="double"/>
        </w:rPr>
        <w:t>95 Euro</w:t>
      </w:r>
      <w:r>
        <w:t>.</w:t>
      </w:r>
    </w:p>
    <w:p w:rsidR="005E68D8" w:rsidRDefault="005E68D8" w:rsidP="005E68D8">
      <w:pPr>
        <w:pStyle w:val="berschrift1"/>
      </w:pPr>
      <w:bookmarkStart w:id="4" w:name="_Toc493322279"/>
      <w:r>
        <w:t>Aufgabe 2</w:t>
      </w:r>
      <w:bookmarkEnd w:id="4"/>
    </w:p>
    <w:p w:rsidR="005E68D8" w:rsidRDefault="005E68D8" w:rsidP="005E68D8">
      <w:pPr>
        <w:pStyle w:val="berschrift2"/>
      </w:pPr>
      <w:bookmarkStart w:id="5" w:name="_Toc493322280"/>
      <w:r>
        <w:t xml:space="preserve">Eine Heizölrechnung enthält die Liefermenge x in Liter, den Literpreis p in Franken und die Zustellungsgebühr g ebenfalls in Franken. Die Gesamtrechnung beträgt CHF 2'160. Interpretiere den Term: 2160 – x </w:t>
      </w:r>
      <w:r w:rsidR="0007368D">
        <w:t>•</w:t>
      </w:r>
      <w:r>
        <w:t xml:space="preserve"> p.</w:t>
      </w:r>
      <w:bookmarkEnd w:id="5"/>
    </w:p>
    <w:p w:rsidR="005E68D8" w:rsidRDefault="005E68D8" w:rsidP="005E68D8">
      <w:r w:rsidRPr="005E68D8">
        <w:rPr>
          <w:highlight w:val="yellow"/>
        </w:rPr>
        <w:t>2'160</w:t>
      </w:r>
      <w:r>
        <w:t xml:space="preserve"> – </w:t>
      </w:r>
      <w:r w:rsidRPr="005E68D8">
        <w:rPr>
          <w:highlight w:val="cyan"/>
        </w:rPr>
        <w:t xml:space="preserve">x </w:t>
      </w:r>
      <w:r w:rsidR="0007368D">
        <w:rPr>
          <w:highlight w:val="cyan"/>
        </w:rPr>
        <w:t>•</w:t>
      </w:r>
      <w:r w:rsidRPr="005E68D8">
        <w:rPr>
          <w:highlight w:val="cyan"/>
        </w:rPr>
        <w:t xml:space="preserve"> p</w:t>
      </w:r>
      <w:r>
        <w:t xml:space="preserve"> = Zustellungsgebühr</w:t>
      </w:r>
    </w:p>
    <w:p w:rsidR="005E68D8" w:rsidRDefault="005E68D8" w:rsidP="005E68D8">
      <w:r w:rsidRPr="005E68D8">
        <w:rPr>
          <w:highlight w:val="yellow"/>
        </w:rPr>
        <w:t>Gesamtkosten</w:t>
      </w:r>
      <w:r>
        <w:tab/>
      </w:r>
      <w:r>
        <w:tab/>
      </w:r>
      <w:r w:rsidRPr="005E68D8">
        <w:rPr>
          <w:highlight w:val="cyan"/>
        </w:rPr>
        <w:t>Preis für Öl</w:t>
      </w:r>
    </w:p>
    <w:p w:rsidR="005E68D8" w:rsidRDefault="005E68D8" w:rsidP="005E68D8">
      <w:pPr>
        <w:pStyle w:val="berschrift1"/>
      </w:pPr>
      <w:bookmarkStart w:id="6" w:name="_Toc493322281"/>
      <w:r>
        <w:t>Aufgabe 3</w:t>
      </w:r>
      <w:bookmarkEnd w:id="6"/>
    </w:p>
    <w:p w:rsidR="005E68D8" w:rsidRDefault="005E68D8" w:rsidP="005E68D8">
      <w:pPr>
        <w:pStyle w:val="berschrift2"/>
      </w:pPr>
      <w:bookmarkStart w:id="7" w:name="_Toc493322282"/>
      <w:r>
        <w:t>Drei Kapitalien, von denen das erste CHF 800.- und das zweite CHF 3'200.- grösser ist als das dritte, bringen jährlich zusammen CHF 1'223.- Zinsen, wenn das erste zu 5%, das zweite zu 6.5% und das dritte zu 8% verzinst wird. Berechne die drei Kapitalien!</w:t>
      </w:r>
      <w:bookmarkEnd w:id="7"/>
    </w:p>
    <w:p w:rsidR="005E68D8" w:rsidRPr="005E68D8" w:rsidRDefault="005E68D8" w:rsidP="005E68D8">
      <w:r>
        <w:t>Kapital</w:t>
      </w:r>
      <w:r>
        <w:tab/>
      </w:r>
      <w:r>
        <w:tab/>
        <w:t>Variable</w:t>
      </w:r>
      <w:r>
        <w:tab/>
        <w:t>Zinssatz</w:t>
      </w:r>
      <w:r>
        <w:tab/>
      </w:r>
      <w:r>
        <w:tab/>
        <w:t>Kapital in CHF</w:t>
      </w:r>
      <w:r w:rsidR="0007368D">
        <w:tab/>
      </w:r>
      <w:r w:rsidR="0007368D">
        <w:tab/>
        <w:t>Zins</w:t>
      </w:r>
    </w:p>
    <w:p w:rsidR="005E68D8" w:rsidRDefault="005E68D8" w:rsidP="005E68D8">
      <w:r>
        <w:t>1. Kapital:</w:t>
      </w:r>
      <w:r>
        <w:tab/>
        <w:t>x + 800</w:t>
      </w:r>
      <w:r>
        <w:tab/>
      </w:r>
      <w:r>
        <w:tab/>
        <w:t>5%</w:t>
      </w:r>
      <w:r>
        <w:tab/>
      </w:r>
      <w:r>
        <w:tab/>
      </w:r>
      <w:r w:rsidR="0007368D">
        <w:t>5'800</w:t>
      </w:r>
      <w:r w:rsidR="0007368D">
        <w:tab/>
      </w:r>
      <w:r w:rsidR="0007368D">
        <w:tab/>
      </w:r>
      <w:r w:rsidR="0007368D">
        <w:tab/>
      </w:r>
      <w:r w:rsidR="0007368D" w:rsidRPr="003E73C1">
        <w:rPr>
          <w:rFonts w:ascii="Calibri" w:hAnsi="Calibri" w:cs="Calibri"/>
        </w:rPr>
        <w:t>•</w:t>
      </w:r>
      <w:r w:rsidR="0007368D">
        <w:t xml:space="preserve"> 0.05 = 290</w:t>
      </w:r>
    </w:p>
    <w:p w:rsidR="005E68D8" w:rsidRDefault="005E68D8" w:rsidP="005E68D8">
      <w:r>
        <w:t>2. Kapital:</w:t>
      </w:r>
      <w:r>
        <w:tab/>
        <w:t>x + 3'200</w:t>
      </w:r>
      <w:r>
        <w:tab/>
        <w:t>6.5%</w:t>
      </w:r>
      <w:r>
        <w:tab/>
      </w:r>
      <w:r>
        <w:tab/>
      </w:r>
      <w:r w:rsidR="0007368D">
        <w:t>8'200</w:t>
      </w:r>
      <w:r w:rsidR="0007368D">
        <w:tab/>
      </w:r>
      <w:r w:rsidR="0007368D">
        <w:tab/>
      </w:r>
      <w:r w:rsidR="0007368D">
        <w:tab/>
      </w:r>
      <w:r w:rsidR="0007368D" w:rsidRPr="003E73C1">
        <w:rPr>
          <w:rFonts w:ascii="Calibri" w:hAnsi="Calibri" w:cs="Calibri"/>
        </w:rPr>
        <w:t>•</w:t>
      </w:r>
      <w:r w:rsidR="0007368D">
        <w:t xml:space="preserve"> 0.06 = 533</w:t>
      </w:r>
    </w:p>
    <w:p w:rsidR="005E68D8" w:rsidRDefault="005E68D8" w:rsidP="005E68D8">
      <w:r>
        <w:t>3. Kapital:</w:t>
      </w:r>
      <w:r>
        <w:tab/>
        <w:t>x</w:t>
      </w:r>
      <w:r>
        <w:tab/>
      </w:r>
      <w:r>
        <w:tab/>
        <w:t>8%</w:t>
      </w:r>
      <w:r>
        <w:tab/>
      </w:r>
      <w:r>
        <w:tab/>
      </w:r>
      <w:r w:rsidR="0007368D">
        <w:t>5'000</w:t>
      </w:r>
      <w:r w:rsidR="0007368D">
        <w:tab/>
      </w:r>
      <w:r w:rsidR="0007368D">
        <w:tab/>
      </w:r>
      <w:r w:rsidR="0007368D">
        <w:tab/>
      </w:r>
      <w:r w:rsidR="0007368D" w:rsidRPr="003E73C1">
        <w:rPr>
          <w:rFonts w:ascii="Calibri" w:hAnsi="Calibri" w:cs="Calibri"/>
        </w:rPr>
        <w:t>•</w:t>
      </w:r>
      <w:r w:rsidR="0007368D">
        <w:t xml:space="preserve"> 0.08 = 400</w:t>
      </w:r>
    </w:p>
    <w:p w:rsidR="0007368D" w:rsidRDefault="0007368D" w:rsidP="005E68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1'223 </w:t>
      </w:r>
      <w:r w:rsidRPr="00AD7CD9">
        <w:sym w:font="Wingdings" w:char="F0FC"/>
      </w:r>
    </w:p>
    <w:p w:rsidR="005E68D8" w:rsidRDefault="005E68D8" w:rsidP="005E68D8">
      <w:r>
        <w:t xml:space="preserve">(x + 800) </w:t>
      </w:r>
      <w:r w:rsidR="0007368D">
        <w:t>•</w:t>
      </w:r>
      <w:r>
        <w:t xml:space="preserve"> 0.05 + (x + 3'200) </w:t>
      </w:r>
      <w:r w:rsidR="0007368D">
        <w:t>•</w:t>
      </w:r>
      <w:r>
        <w:t xml:space="preserve"> 0.065 + x </w:t>
      </w:r>
      <w:r w:rsidR="0007368D">
        <w:t>•</w:t>
      </w:r>
      <w:r>
        <w:t xml:space="preserve"> 0.08 = 1’223</w:t>
      </w:r>
    </w:p>
    <w:p w:rsidR="005E68D8" w:rsidRDefault="005E68D8" w:rsidP="005E68D8">
      <w:r>
        <w:t>0.05x + 40 + 0.065x + 208 + 0.08x = 1’223</w:t>
      </w:r>
    </w:p>
    <w:p w:rsidR="005E68D8" w:rsidRDefault="005E68D8" w:rsidP="005E68D8">
      <w:r>
        <w:t>0.195x + 248 = 1'223 |- 248</w:t>
      </w:r>
    </w:p>
    <w:p w:rsidR="005E68D8" w:rsidRDefault="005E68D8" w:rsidP="005E68D8">
      <w:r>
        <w:t>0.195x = 975 |: 0.195</w:t>
      </w:r>
    </w:p>
    <w:p w:rsidR="005E68D8" w:rsidRDefault="005E68D8" w:rsidP="005E68D8">
      <w:r>
        <w:t>X = 5’000</w:t>
      </w:r>
    </w:p>
    <w:p w:rsidR="0007368D" w:rsidRDefault="0007368D" w:rsidP="0007368D">
      <w:pPr>
        <w:pStyle w:val="berschrift1"/>
      </w:pPr>
      <w:bookmarkStart w:id="8" w:name="_Toc493322283"/>
      <w:r>
        <w:t>Aufgabe 4</w:t>
      </w:r>
      <w:bookmarkEnd w:id="8"/>
    </w:p>
    <w:p w:rsidR="0007368D" w:rsidRDefault="0007368D" w:rsidP="0007368D">
      <w:r>
        <w:t>Löse die Gleichung!</w:t>
      </w:r>
    </w:p>
    <w:p w:rsidR="0007368D" w:rsidRDefault="0007368D" w:rsidP="0007368D">
      <w:pPr>
        <w:pStyle w:val="berschrift2"/>
        <w:numPr>
          <w:ilvl w:val="0"/>
          <w:numId w:val="2"/>
        </w:numPr>
      </w:pPr>
      <w:bookmarkStart w:id="9" w:name="_Toc493322284"/>
      <m:oMath>
        <m:r>
          <w:rPr>
            <w:rFonts w:ascii="Cambria Math" w:hAnsi="Cambria Math"/>
          </w:rPr>
          <w:lastRenderedPageBreak/>
          <m:t>3x+4+2x=34</m:t>
        </m:r>
      </m:oMath>
      <w:bookmarkEnd w:id="9"/>
    </w:p>
    <w:p w:rsidR="0007368D" w:rsidRPr="0007368D" w:rsidRDefault="0007368D" w:rsidP="0007368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3x+4+2x=34 |-</m:t>
          </m:r>
          <m:r>
            <w:rPr>
              <w:rFonts w:ascii="Cambria Math" w:hAnsi="Cambria Math"/>
            </w:rPr>
            <m:t>4</m:t>
          </m:r>
        </m:oMath>
      </m:oMathPara>
    </w:p>
    <w:p w:rsidR="0007368D" w:rsidRPr="0007368D" w:rsidRDefault="0007368D" w:rsidP="0007368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5x = 30 | :5</m:t>
          </m:r>
        </m:oMath>
      </m:oMathPara>
    </w:p>
    <w:p w:rsidR="0007368D" w:rsidRPr="0007368D" w:rsidRDefault="0007368D" w:rsidP="0007368D">
      <w:pPr>
        <w:rPr>
          <w:rFonts w:asciiTheme="majorHAnsi" w:eastAsiaTheme="majorEastAsia" w:hAnsiTheme="majorHAnsi" w:cstheme="majorBidi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u w:val="double"/>
            </w:rPr>
            <m:t>x = 6</m:t>
          </m:r>
        </m:oMath>
      </m:oMathPara>
    </w:p>
    <w:bookmarkStart w:id="10" w:name="_Toc493322285"/>
    <w:p w:rsidR="0007368D" w:rsidRDefault="0007368D" w:rsidP="0007368D">
      <w:pPr>
        <w:pStyle w:val="berschrift2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=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bookmarkEnd w:id="10"/>
    </w:p>
    <w:p w:rsidR="0007368D" w:rsidRPr="0007368D" w:rsidRDefault="0007368D" w:rsidP="0007368D"/>
    <w:sectPr w:rsidR="0007368D" w:rsidRPr="0007368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290" w:rsidRDefault="00A21290" w:rsidP="00883399">
      <w:pPr>
        <w:spacing w:after="0" w:line="240" w:lineRule="auto"/>
      </w:pPr>
      <w:r>
        <w:separator/>
      </w:r>
    </w:p>
  </w:endnote>
  <w:endnote w:type="continuationSeparator" w:id="0">
    <w:p w:rsidR="00A21290" w:rsidRDefault="00A21290" w:rsidP="0088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8339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DefaultPlaceholder_209865978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83399" w:rsidRDefault="005E68D8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RaviAnand Mohabir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83399" w:rsidRDefault="00883399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C16F2" w:rsidRPr="00EC16F2">
            <w:rPr>
              <w:noProof/>
              <w:color w:val="FFFFFF" w:themeColor="background1"/>
              <w:lang w:val="de-DE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83399" w:rsidRDefault="008833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290" w:rsidRDefault="00A21290" w:rsidP="00883399">
      <w:pPr>
        <w:spacing w:after="0" w:line="240" w:lineRule="auto"/>
      </w:pPr>
      <w:r>
        <w:separator/>
      </w:r>
    </w:p>
  </w:footnote>
  <w:footnote w:type="continuationSeparator" w:id="0">
    <w:p w:rsidR="00A21290" w:rsidRDefault="00A21290" w:rsidP="0088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399" w:rsidRDefault="0088339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83399" w:rsidRDefault="005E68D8">
                              <w:pPr>
                                <w:spacing w:after="0" w:line="240" w:lineRule="auto"/>
                              </w:pPr>
                              <w:r>
                                <w:t>Terme und lineare Gleichungen – Lösungen zum Test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83399" w:rsidRDefault="005E68D8">
                        <w:pPr>
                          <w:spacing w:after="0" w:line="240" w:lineRule="auto"/>
                        </w:pPr>
                        <w:r>
                          <w:t>Terme und lineare Gleichungen – Lösungen zum Test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83399" w:rsidRDefault="0088339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C16F2" w:rsidRPr="00EC16F2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    <v:textbox style="mso-fit-shape-to-text:t" inset=",0,,0">
                <w:txbxContent>
                  <w:p w:rsidR="00883399" w:rsidRDefault="0088339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C16F2" w:rsidRPr="00EC16F2">
                      <w:rPr>
                        <w:noProof/>
                        <w:color w:val="FFFFFF" w:themeColor="background1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id w:val="-401984493"/>
        <w:docPartObj>
          <w:docPartGallery w:val="Watermarks"/>
          <w:docPartUnique/>
        </w:docPartObj>
      </w:sdtPr>
      <w:sdtEndPr/>
      <w:sdtContent>
        <w:r w:rsidR="00A21290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547877" o:spid="_x0000_s2049" type="#_x0000_t75" style="position:absolute;margin-left:0;margin-top:0;width:535.95pt;height:757.8pt;z-index:-251657728;mso-position-horizontal:center;mso-position-horizontal-relative:margin;mso-position-vertical:center;mso-position-vertical-relative:margin" o:allowincell="f">
              <v:imagedata r:id="rId1" o:title="logo lq bw A4 - scale 90%" gain="19661f" blacklevel="22938f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990"/>
    <w:multiLevelType w:val="hybridMultilevel"/>
    <w:tmpl w:val="E3C6ACC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5F2F"/>
    <w:multiLevelType w:val="hybridMultilevel"/>
    <w:tmpl w:val="4DC6164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D8"/>
    <w:rsid w:val="0007368D"/>
    <w:rsid w:val="002A704D"/>
    <w:rsid w:val="00317A32"/>
    <w:rsid w:val="005E68D8"/>
    <w:rsid w:val="00883399"/>
    <w:rsid w:val="009E1991"/>
    <w:rsid w:val="00A21290"/>
    <w:rsid w:val="00E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DA83616"/>
  <w15:chartTrackingRefBased/>
  <w15:docId w15:val="{29E158B5-6C82-4FDE-9CA7-1DBBB46F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399"/>
  </w:style>
  <w:style w:type="paragraph" w:styleId="Fuzeile">
    <w:name w:val="footer"/>
    <w:basedOn w:val="Standard"/>
    <w:link w:val="FuzeileZchn"/>
    <w:uiPriority w:val="99"/>
    <w:unhideWhenUsed/>
    <w:rsid w:val="0088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399"/>
  </w:style>
  <w:style w:type="character" w:customStyle="1" w:styleId="berschrift1Zchn">
    <w:name w:val="Überschrift 1 Zchn"/>
    <w:basedOn w:val="Absatz-Standardschriftart"/>
    <w:link w:val="berschrift1"/>
    <w:uiPriority w:val="9"/>
    <w:rsid w:val="0088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3399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6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E68D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7368D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16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16F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C1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3\Documents\Benutzerdefinierte%20Office-Vorlagen\L&#246;sung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AFA944-03E4-4498-BEE2-15538394724C}"/>
      </w:docPartPr>
      <w:docPartBody>
        <w:p w:rsidR="00000000" w:rsidRDefault="00E048EE">
          <w:r w:rsidRPr="002C450E">
            <w:rPr>
              <w:rStyle w:val="Platzhaltertext"/>
            </w:rPr>
            <w:t>Geben Sie hier eine Formel ein.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EE"/>
    <w:rsid w:val="008777E6"/>
    <w:rsid w:val="00E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Lösungen.dotx</Template>
  <TotalTime>0</TotalTime>
  <Pages>1</Pages>
  <Words>378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Terme und lineare Gleichungen – Lösungen zum Test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Terme und lineare Gleichungen – Lösungen zum Test</dc:title>
  <dc:subject/>
  <dc:creator>RaviAnand Mohabir</dc:creator>
  <cp:keywords/>
  <dc:description/>
  <cp:lastModifiedBy>RaviAnand Mohabir</cp:lastModifiedBy>
  <cp:revision>3</cp:revision>
  <cp:lastPrinted>2017-09-16T08:49:00Z</cp:lastPrinted>
  <dcterms:created xsi:type="dcterms:W3CDTF">2017-09-16T08:23:00Z</dcterms:created>
  <dcterms:modified xsi:type="dcterms:W3CDTF">2017-09-16T08:49:00Z</dcterms:modified>
</cp:coreProperties>
</file>